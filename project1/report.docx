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C3CBD" w14:textId="77777777" w:rsidR="001D1283" w:rsidRDefault="00B408EF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0283958" wp14:editId="222C8FA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1D1283" w14:paraId="0797B4BE" w14:textId="77777777">
        <w:trPr>
          <w:trHeight w:val="1083"/>
        </w:trPr>
        <w:tc>
          <w:tcPr>
            <w:tcW w:w="10790" w:type="dxa"/>
            <w:gridSpan w:val="9"/>
          </w:tcPr>
          <w:p w14:paraId="5D830D07" w14:textId="77777777" w:rsidR="001D1283" w:rsidRDefault="001D1283"/>
        </w:tc>
      </w:tr>
      <w:tr w:rsidR="001D1283" w14:paraId="028D9FE0" w14:textId="77777777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61FD7F6A" w14:textId="77777777" w:rsidR="001D1283" w:rsidRDefault="001D1283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50DEDA8" w14:textId="77777777" w:rsidR="001D1283" w:rsidRDefault="00B408EF">
            <w:pPr>
              <w:pStyle w:val="Heading1"/>
            </w:pPr>
            <w:r>
              <w:t>Front-End Dev. Proj.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1263324E" w14:textId="77777777" w:rsidR="001D1283" w:rsidRDefault="001D1283"/>
        </w:tc>
      </w:tr>
      <w:tr w:rsidR="001D1283" w14:paraId="0CD0FDBD" w14:textId="77777777">
        <w:trPr>
          <w:trHeight w:val="1837"/>
        </w:trPr>
        <w:tc>
          <w:tcPr>
            <w:tcW w:w="1170" w:type="dxa"/>
          </w:tcPr>
          <w:p w14:paraId="0E3AF712" w14:textId="77777777" w:rsidR="001D1283" w:rsidRDefault="001D1283"/>
        </w:tc>
        <w:tc>
          <w:tcPr>
            <w:tcW w:w="8460" w:type="dxa"/>
            <w:gridSpan w:val="7"/>
          </w:tcPr>
          <w:p w14:paraId="072524D8" w14:textId="77777777" w:rsidR="001D1283" w:rsidRDefault="001D1283"/>
        </w:tc>
        <w:tc>
          <w:tcPr>
            <w:tcW w:w="1160" w:type="dxa"/>
          </w:tcPr>
          <w:p w14:paraId="37031888" w14:textId="77777777" w:rsidR="001D1283" w:rsidRDefault="001D1283"/>
        </w:tc>
      </w:tr>
      <w:tr w:rsidR="001D1283" w14:paraId="381F05CB" w14:textId="77777777">
        <w:trPr>
          <w:trHeight w:val="929"/>
        </w:trPr>
        <w:tc>
          <w:tcPr>
            <w:tcW w:w="2397" w:type="dxa"/>
            <w:gridSpan w:val="4"/>
          </w:tcPr>
          <w:p w14:paraId="48A2F774" w14:textId="77777777" w:rsidR="001D1283" w:rsidRDefault="001D1283"/>
        </w:tc>
        <w:tc>
          <w:tcPr>
            <w:tcW w:w="5995" w:type="dxa"/>
            <w:shd w:val="clear" w:color="auto" w:fill="FFFFFF" w:themeFill="background1"/>
          </w:tcPr>
          <w:p w14:paraId="2EFBF508" w14:textId="77777777" w:rsidR="001D1283" w:rsidRDefault="001D1283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12F41039" w14:textId="77777777" w:rsidR="001D1283" w:rsidRDefault="001D1283"/>
        </w:tc>
      </w:tr>
      <w:tr w:rsidR="001D1283" w14:paraId="4F6592BE" w14:textId="77777777">
        <w:trPr>
          <w:trHeight w:val="1460"/>
        </w:trPr>
        <w:tc>
          <w:tcPr>
            <w:tcW w:w="2397" w:type="dxa"/>
            <w:gridSpan w:val="4"/>
          </w:tcPr>
          <w:p w14:paraId="192E013C" w14:textId="77777777" w:rsidR="001D1283" w:rsidRDefault="001D1283"/>
        </w:tc>
        <w:tc>
          <w:tcPr>
            <w:tcW w:w="5995" w:type="dxa"/>
            <w:shd w:val="clear" w:color="auto" w:fill="FFFFFF" w:themeFill="background1"/>
          </w:tcPr>
          <w:p w14:paraId="14F20F06" w14:textId="7033D26F" w:rsidR="001D1283" w:rsidRDefault="00620D1F">
            <w:pPr>
              <w:pStyle w:val="Heading2"/>
            </w:pPr>
            <w:r>
              <w:t>POOJIT NALLURI</w:t>
            </w:r>
          </w:p>
        </w:tc>
        <w:tc>
          <w:tcPr>
            <w:tcW w:w="2398" w:type="dxa"/>
            <w:gridSpan w:val="4"/>
          </w:tcPr>
          <w:p w14:paraId="253723CF" w14:textId="77777777" w:rsidR="001D1283" w:rsidRDefault="001D1283"/>
        </w:tc>
      </w:tr>
      <w:tr w:rsidR="001D1283" w14:paraId="4DF562B7" w14:textId="77777777">
        <w:trPr>
          <w:trHeight w:val="7176"/>
        </w:trPr>
        <w:tc>
          <w:tcPr>
            <w:tcW w:w="2397" w:type="dxa"/>
            <w:gridSpan w:val="4"/>
            <w:vAlign w:val="bottom"/>
          </w:tcPr>
          <w:p w14:paraId="06BB5500" w14:textId="77777777" w:rsidR="001D1283" w:rsidRDefault="001D1283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BB88989" w14:textId="21A153D3" w:rsidR="001D1283" w:rsidRDefault="00B408EF">
            <w:pPr>
              <w:pStyle w:val="Heading3"/>
            </w:pPr>
            <w:sdt>
              <w:sdtPr>
                <w:id w:val="372498715"/>
                <w:placeholder>
                  <w:docPart w:val="582F47AE34154FAABEB73A6E60D87695"/>
                </w:placeholder>
                <w:temporary/>
                <w:showingPlcHdr/>
                <w15:appearance w15:val="hidden"/>
              </w:sdtPr>
              <w:sdtEndPr/>
              <w:sdtContent>
                <w:r>
                  <w:t>Date</w:t>
                </w:r>
              </w:sdtContent>
            </w:sdt>
          </w:p>
          <w:p w14:paraId="45198E68" w14:textId="65759695" w:rsidR="00620D1F" w:rsidRPr="00620D1F" w:rsidRDefault="00620D1F" w:rsidP="00620D1F">
            <w:pPr>
              <w:rPr>
                <w:sz w:val="36"/>
                <w:szCs w:val="36"/>
              </w:rPr>
            </w:pPr>
            <w:r w:rsidRPr="00620D1F">
              <w:rPr>
                <w:sz w:val="36"/>
                <w:szCs w:val="36"/>
              </w:rPr>
              <w:t xml:space="preserve">                      MAY-03-2021</w:t>
            </w:r>
          </w:p>
          <w:p w14:paraId="3367C267" w14:textId="0B644B16" w:rsidR="00620D1F" w:rsidRPr="00620D1F" w:rsidRDefault="00620D1F" w:rsidP="00620D1F">
            <w:r>
              <w:t xml:space="preserve">                              </w:t>
            </w:r>
          </w:p>
          <w:p w14:paraId="518130DF" w14:textId="77777777" w:rsidR="001D1283" w:rsidRDefault="00B408EF">
            <w:pPr>
              <w:pStyle w:val="Heading3"/>
            </w:pPr>
            <w:sdt>
              <w:sdtPr>
                <w:id w:val="-1516760087"/>
                <w:placeholder>
                  <w:docPart w:val="A9D2A5C38A9249458790AD8929F44AF9"/>
                </w:placeholder>
                <w:temporary/>
                <w:showingPlcHdr/>
                <w15:appearance w15:val="hidden"/>
              </w:sdtPr>
              <w:sdtEndPr/>
              <w:sdtContent>
                <w:r>
                  <w:t>—</w:t>
                </w:r>
              </w:sdtContent>
            </w:sdt>
          </w:p>
          <w:p w14:paraId="643CCEA0" w14:textId="4E263381" w:rsidR="001D1283" w:rsidRDefault="00B408EF">
            <w:pPr>
              <w:pStyle w:val="Heading3"/>
            </w:pPr>
            <w:r>
              <w:t>Front-</w:t>
            </w:r>
            <w:r w:rsidR="00D1769B">
              <w:t>E</w:t>
            </w:r>
            <w:r>
              <w:t>nd Web Development</w:t>
            </w:r>
          </w:p>
          <w:p w14:paraId="0BCFB462" w14:textId="77777777" w:rsidR="001D1283" w:rsidRDefault="00B408EF">
            <w:pPr>
              <w:pStyle w:val="Heading3"/>
            </w:pPr>
            <w:sdt>
              <w:sdtPr>
                <w:id w:val="1492440299"/>
                <w:placeholder>
                  <w:docPart w:val="69B5480177884131B266DB0009F7AA7D"/>
                </w:placeholder>
                <w:temporary/>
                <w:showingPlcHdr/>
                <w15:appearance w15:val="hidden"/>
              </w:sdtPr>
              <w:sdtEndPr/>
              <w:sdtContent>
                <w:r>
                  <w:t>—</w:t>
                </w:r>
              </w:sdtContent>
            </w:sdt>
          </w:p>
          <w:p w14:paraId="3A47C86D" w14:textId="77777777" w:rsidR="001D1283" w:rsidRDefault="00B408EF">
            <w:pPr>
              <w:pStyle w:val="Heading3"/>
            </w:pPr>
            <w:r>
              <w:t>Instructor: Kelvin Gao</w:t>
            </w:r>
          </w:p>
          <w:p w14:paraId="6EE0D99B" w14:textId="77777777" w:rsidR="001D1283" w:rsidRDefault="001D1283"/>
        </w:tc>
        <w:tc>
          <w:tcPr>
            <w:tcW w:w="2398" w:type="dxa"/>
            <w:gridSpan w:val="4"/>
            <w:vAlign w:val="bottom"/>
          </w:tcPr>
          <w:p w14:paraId="4309119C" w14:textId="77777777" w:rsidR="001D1283" w:rsidRDefault="001D1283">
            <w:pPr>
              <w:jc w:val="center"/>
            </w:pPr>
          </w:p>
        </w:tc>
      </w:tr>
      <w:tr w:rsidR="001D1283" w14:paraId="53FDAE08" w14:textId="77777777">
        <w:tc>
          <w:tcPr>
            <w:tcW w:w="2340" w:type="dxa"/>
            <w:gridSpan w:val="3"/>
          </w:tcPr>
          <w:p w14:paraId="59D8E68A" w14:textId="77777777" w:rsidR="001D1283" w:rsidRDefault="001D1283"/>
        </w:tc>
        <w:tc>
          <w:tcPr>
            <w:tcW w:w="6120" w:type="dxa"/>
            <w:gridSpan w:val="3"/>
          </w:tcPr>
          <w:p w14:paraId="711110B9" w14:textId="77777777" w:rsidR="001D1283" w:rsidRDefault="001D1283"/>
        </w:tc>
        <w:tc>
          <w:tcPr>
            <w:tcW w:w="2330" w:type="dxa"/>
            <w:gridSpan w:val="3"/>
          </w:tcPr>
          <w:p w14:paraId="36BB8C2F" w14:textId="77777777" w:rsidR="001D1283" w:rsidRDefault="001D1283"/>
        </w:tc>
      </w:tr>
    </w:tbl>
    <w:p w14:paraId="460A4345" w14:textId="77777777" w:rsidR="001D1283" w:rsidRDefault="001D1283"/>
    <w:p w14:paraId="12C38A28" w14:textId="77777777" w:rsidR="001D1283" w:rsidRDefault="00B408EF">
      <w:pPr>
        <w:pStyle w:val="GraphicAnchor"/>
      </w:pPr>
      <w:r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2290CE38" wp14:editId="28441190">
                <wp:simplePos x="0" y="0"/>
                <wp:positionH relativeFrom="column">
                  <wp:posOffset>6350</wp:posOffset>
                </wp:positionH>
                <wp:positionV relativeFrom="paragraph">
                  <wp:posOffset>6350</wp:posOffset>
                </wp:positionV>
                <wp:extent cx="6857365" cy="9105265"/>
                <wp:effectExtent l="0" t="0" r="635" b="6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2" o:spid="_x0000_s1026" o:spt="1" style="position:absolute;left:0pt;margin-left:0.5pt;margin-top:0.5pt;height:716.95pt;width:539.95pt;z-index:-251659264;v-text-anchor:middle;mso-width-relative:page;mso-height-relative:page;" fillcolor="#476166 [3204]" filled="t" stroked="f" coordsize="21600,21600" o:gfxdata="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7jwqp1gAAAAkBAAAPAAAAAAAAAAEAIAAAACIAAABkcnMv&#10;ZG93bnJldi54bWxQSwECFAAUAAAACACHTuJAjpb+ZT4CAAB9BAAADgAAAAAAAAABACAAAAAlAQAA&#10;ZHJzL2Uyb0RvYy54bWxQSwUGAAAAAAYABgBZAQAA1QUAAAAA&#10;">
                <v:fill on="t" focussize="0,0"/>
                <v:stroke on="f" weight="2pt" miterlimit="4" joinstyle="miter"/>
                <v:imagedata o:title=""/>
                <o:lock v:ext="edit" aspectratio="f"/>
                <v:textbox inset="3pt,3pt,3pt,3pt"/>
              </v:rect>
            </w:pict>
          </mc:Fallback>
        </mc:AlternateContent>
      </w:r>
      <w:r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56628545" wp14:editId="1C9F9E9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1D1283" w14:paraId="4A9AA2BD" w14:textId="77777777">
        <w:trPr>
          <w:trHeight w:val="1152"/>
        </w:trPr>
        <w:tc>
          <w:tcPr>
            <w:tcW w:w="2158" w:type="dxa"/>
          </w:tcPr>
          <w:p w14:paraId="7297DD12" w14:textId="77777777" w:rsidR="001D1283" w:rsidRDefault="001D1283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708F2C0" w14:textId="77777777" w:rsidR="001D1283" w:rsidRDefault="001D1283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D55894A" w14:textId="77777777" w:rsidR="001D1283" w:rsidRDefault="001D1283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1580B80C" w14:textId="77777777" w:rsidR="001D1283" w:rsidRDefault="001D1283"/>
        </w:tc>
        <w:tc>
          <w:tcPr>
            <w:tcW w:w="2158" w:type="dxa"/>
          </w:tcPr>
          <w:p w14:paraId="062167E0" w14:textId="77777777" w:rsidR="001D1283" w:rsidRDefault="001D1283"/>
        </w:tc>
      </w:tr>
      <w:tr w:rsidR="001D1283" w14:paraId="15AB5C1A" w14:textId="77777777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9620680" w14:textId="77777777" w:rsidR="001D1283" w:rsidRDefault="001D1283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0A02E2C" w14:textId="77777777" w:rsidR="001D1283" w:rsidRDefault="00B408EF">
            <w:pPr>
              <w:pStyle w:val="Heading4"/>
            </w:pPr>
            <w:sdt>
              <w:sdtPr>
                <w:id w:val="-621303809"/>
                <w:placeholder>
                  <w:docPart w:val="C95A1A87AB3B4AD9B54503C7A2A37D97"/>
                </w:placeholder>
                <w:temporary/>
                <w:showingPlcHdr/>
                <w15:appearance w15:val="hidden"/>
              </w:sdtPr>
              <w:sdtEndPr/>
              <w:sdtContent>
                <w:r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C182761" w14:textId="77777777" w:rsidR="001D1283" w:rsidRDefault="001D1283"/>
        </w:tc>
      </w:tr>
      <w:tr w:rsidR="001D1283" w14:paraId="3E57812D" w14:textId="77777777">
        <w:trPr>
          <w:trHeight w:val="311"/>
        </w:trPr>
        <w:tc>
          <w:tcPr>
            <w:tcW w:w="2158" w:type="dxa"/>
          </w:tcPr>
          <w:p w14:paraId="69F91D32" w14:textId="77777777" w:rsidR="001D1283" w:rsidRDefault="001D1283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4E1F982" w14:textId="77777777" w:rsidR="001D1283" w:rsidRDefault="001D1283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C2DAABF" w14:textId="77777777" w:rsidR="001D1283" w:rsidRDefault="001D1283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EFC35E8" w14:textId="77777777" w:rsidR="001D1283" w:rsidRDefault="001D1283"/>
        </w:tc>
        <w:tc>
          <w:tcPr>
            <w:tcW w:w="2158" w:type="dxa"/>
          </w:tcPr>
          <w:p w14:paraId="6CACDAEC" w14:textId="77777777" w:rsidR="001D1283" w:rsidRDefault="001D1283"/>
        </w:tc>
      </w:tr>
      <w:tr w:rsidR="001D1283" w14:paraId="48D7BE11" w14:textId="77777777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3E03757D" w14:textId="77777777" w:rsidR="001D1283" w:rsidRDefault="001D1283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25BF0398" w14:textId="77777777" w:rsidR="001D1283" w:rsidRDefault="001D1283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2BF9A720" w14:textId="77777777" w:rsidR="001D1283" w:rsidRDefault="001D1283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38D465A" w14:textId="77777777" w:rsidR="001D1283" w:rsidRDefault="001D1283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7DD0A85C" w14:textId="77777777" w:rsidR="001D1283" w:rsidRDefault="001D1283"/>
        </w:tc>
      </w:tr>
      <w:tr w:rsidR="001D1283" w14:paraId="7AF2369A" w14:textId="77777777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17A37AB4" w14:textId="77777777" w:rsidR="001D1283" w:rsidRDefault="001D1283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75A70DC6" w14:textId="77777777" w:rsidR="001D1283" w:rsidRDefault="001D1283"/>
        </w:tc>
        <w:tc>
          <w:tcPr>
            <w:tcW w:w="540" w:type="dxa"/>
            <w:shd w:val="clear" w:color="auto" w:fill="FFFFFF" w:themeFill="background1"/>
          </w:tcPr>
          <w:p w14:paraId="24C86296" w14:textId="77777777" w:rsidR="001D1283" w:rsidRDefault="001D1283"/>
        </w:tc>
        <w:tc>
          <w:tcPr>
            <w:tcW w:w="4321" w:type="dxa"/>
            <w:gridSpan w:val="3"/>
            <w:shd w:val="clear" w:color="auto" w:fill="FFFFFF" w:themeFill="background1"/>
          </w:tcPr>
          <w:p w14:paraId="367ADF7F" w14:textId="77777777" w:rsidR="001D1283" w:rsidRDefault="00B408EF">
            <w:pPr>
              <w:pStyle w:val="Text"/>
            </w:pPr>
            <w:r>
              <w:t>You need to submit this report with the images of the website design (</w:t>
            </w:r>
            <w:r>
              <w:rPr>
                <w:rFonts w:hint="eastAsia"/>
                <w:lang w:eastAsia="zh-CN"/>
              </w:rPr>
              <w:t>P</w:t>
            </w:r>
            <w:r>
              <w:t>roject Description Section 2.2) and all source codes and resource. You can also host your website online and submit the URL.</w:t>
            </w:r>
          </w:p>
          <w:p w14:paraId="22DCDE29" w14:textId="77777777" w:rsidR="001D1283" w:rsidRDefault="001D1283">
            <w:pPr>
              <w:pStyle w:val="Text"/>
            </w:pPr>
          </w:p>
          <w:p w14:paraId="0E438844" w14:textId="77777777" w:rsidR="001D1283" w:rsidRDefault="001D1283">
            <w:pPr>
              <w:pStyle w:val="Text"/>
            </w:pPr>
          </w:p>
          <w:p w14:paraId="4FCF431D" w14:textId="77777777" w:rsidR="001D1283" w:rsidRDefault="001D1283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5D4E8208" w14:textId="77777777" w:rsidR="001D1283" w:rsidRDefault="001D1283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27DF4639" w14:textId="77777777" w:rsidR="001D1283" w:rsidRDefault="001D1283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3B95BFF7" w14:textId="77777777" w:rsidR="001D1283" w:rsidRDefault="001D1283"/>
        </w:tc>
      </w:tr>
      <w:tr w:rsidR="001D1283" w14:paraId="7AA4F954" w14:textId="77777777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3925A3E9" w14:textId="77777777" w:rsidR="001D1283" w:rsidRDefault="001D1283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740E061F" w14:textId="77777777" w:rsidR="001D1283" w:rsidRDefault="001D1283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590DC35A" w14:textId="77777777" w:rsidR="001D1283" w:rsidRDefault="00B408EF">
            <w:pPr>
              <w:rPr>
                <w:rFonts w:ascii="Georgia" w:hAnsi="Georgia"/>
                <w:sz w:val="28"/>
                <w:szCs w:val="28"/>
              </w:rPr>
            </w:pPr>
            <w:r>
              <w:rPr>
                <w:noProof/>
                <w:lang w:eastAsia="en-AU"/>
              </w:rPr>
              <w:drawing>
                <wp:inline distT="0" distB="0" distL="0" distR="0" wp14:anchorId="3294616C" wp14:editId="016A4029">
                  <wp:extent cx="3429000" cy="28956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000C49B6" w14:textId="77777777" w:rsidR="001D1283" w:rsidRDefault="001D1283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727481D0" w14:textId="77777777" w:rsidR="001D1283" w:rsidRDefault="001D1283"/>
        </w:tc>
      </w:tr>
      <w:tr w:rsidR="001D1283" w14:paraId="37EC2ED1" w14:textId="77777777">
        <w:trPr>
          <w:trHeight w:val="1728"/>
        </w:trPr>
        <w:tc>
          <w:tcPr>
            <w:tcW w:w="2158" w:type="dxa"/>
            <w:vMerge w:val="restart"/>
          </w:tcPr>
          <w:p w14:paraId="25FE013B" w14:textId="77777777" w:rsidR="001D1283" w:rsidRDefault="001D1283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1C81F5B3" w14:textId="77777777" w:rsidR="001D1283" w:rsidRDefault="001D1283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40BB8F85" w14:textId="77777777" w:rsidR="001D1283" w:rsidRDefault="001D1283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767DC3B2" w14:textId="77777777" w:rsidR="001D1283" w:rsidRDefault="001D1283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51C97076" w14:textId="77777777" w:rsidR="001D1283" w:rsidRDefault="001D1283"/>
        </w:tc>
      </w:tr>
      <w:tr w:rsidR="001D1283" w14:paraId="4E99DDBC" w14:textId="77777777">
        <w:trPr>
          <w:trHeight w:val="1728"/>
        </w:trPr>
        <w:tc>
          <w:tcPr>
            <w:tcW w:w="2158" w:type="dxa"/>
            <w:vMerge/>
          </w:tcPr>
          <w:p w14:paraId="7ACCDA7E" w14:textId="77777777" w:rsidR="001D1283" w:rsidRDefault="001D1283"/>
        </w:tc>
        <w:tc>
          <w:tcPr>
            <w:tcW w:w="542" w:type="dxa"/>
          </w:tcPr>
          <w:p w14:paraId="1FE71A6C" w14:textId="77777777" w:rsidR="001D1283" w:rsidRDefault="001D1283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7FED6471" w14:textId="77777777" w:rsidR="001D1283" w:rsidRDefault="001D1283">
            <w:pPr>
              <w:jc w:val="center"/>
            </w:pPr>
          </w:p>
        </w:tc>
        <w:tc>
          <w:tcPr>
            <w:tcW w:w="540" w:type="dxa"/>
          </w:tcPr>
          <w:p w14:paraId="513340A1" w14:textId="77777777" w:rsidR="001D1283" w:rsidRDefault="001D1283">
            <w:pPr>
              <w:jc w:val="center"/>
            </w:pPr>
          </w:p>
        </w:tc>
        <w:tc>
          <w:tcPr>
            <w:tcW w:w="2158" w:type="dxa"/>
            <w:vMerge/>
          </w:tcPr>
          <w:p w14:paraId="36434AD0" w14:textId="77777777" w:rsidR="001D1283" w:rsidRDefault="001D1283"/>
        </w:tc>
      </w:tr>
    </w:tbl>
    <w:p w14:paraId="7FDC5CC5" w14:textId="77777777" w:rsidR="001D1283" w:rsidRDefault="001D1283"/>
    <w:p w14:paraId="43DFEBD9" w14:textId="77777777" w:rsidR="001D1283" w:rsidRDefault="00B408EF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642C02CA" wp14:editId="0773EB6F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5" cy="194373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D1283" w14:paraId="11E2D34B" w14:textId="77777777">
        <w:trPr>
          <w:trHeight w:val="2537"/>
        </w:trPr>
        <w:tc>
          <w:tcPr>
            <w:tcW w:w="2158" w:type="dxa"/>
            <w:gridSpan w:val="2"/>
          </w:tcPr>
          <w:p w14:paraId="0067CE76" w14:textId="77777777" w:rsidR="001D1283" w:rsidRDefault="001D1283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9682430" w14:textId="77777777" w:rsidR="001D1283" w:rsidRDefault="001D1283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B411C6F" w14:textId="77777777" w:rsidR="001D1283" w:rsidRDefault="001D1283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BEC8BC4" w14:textId="77777777" w:rsidR="001D1283" w:rsidRDefault="001D1283"/>
        </w:tc>
        <w:tc>
          <w:tcPr>
            <w:tcW w:w="2158" w:type="dxa"/>
            <w:gridSpan w:val="2"/>
          </w:tcPr>
          <w:p w14:paraId="2CBAB5F2" w14:textId="77777777" w:rsidR="001D1283" w:rsidRDefault="001D1283"/>
        </w:tc>
      </w:tr>
      <w:tr w:rsidR="001D1283" w14:paraId="5CAB19E2" w14:textId="77777777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5D09792" w14:textId="77777777" w:rsidR="001D1283" w:rsidRDefault="001D1283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E53A623" w14:textId="77777777" w:rsidR="001D1283" w:rsidRDefault="00B408EF">
            <w:pPr>
              <w:pStyle w:val="Heading4"/>
            </w:pPr>
            <w:sdt>
              <w:sdtPr>
                <w:id w:val="19988942"/>
                <w:placeholder>
                  <w:docPart w:val="ADCDB60699264359984DB8C8DB6DE198"/>
                </w:placeholder>
                <w:temporary/>
                <w:showingPlcHdr/>
                <w15:appearance w15:val="hidden"/>
              </w:sdtPr>
              <w:sdtEndPr/>
              <w:sdtContent>
                <w:r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1A196E59" w14:textId="77777777" w:rsidR="001D1283" w:rsidRDefault="001D1283"/>
        </w:tc>
      </w:tr>
      <w:tr w:rsidR="001D1283" w14:paraId="531E6936" w14:textId="77777777">
        <w:tc>
          <w:tcPr>
            <w:tcW w:w="2158" w:type="dxa"/>
            <w:gridSpan w:val="2"/>
          </w:tcPr>
          <w:p w14:paraId="2B0CCCDE" w14:textId="77777777" w:rsidR="001D1283" w:rsidRDefault="001D1283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51C2B5B" w14:textId="77777777" w:rsidR="001D1283" w:rsidRDefault="001D1283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4B7F935" w14:textId="77777777" w:rsidR="001D1283" w:rsidRDefault="001D1283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0E0341A" w14:textId="77777777" w:rsidR="001D1283" w:rsidRDefault="001D1283"/>
        </w:tc>
        <w:tc>
          <w:tcPr>
            <w:tcW w:w="2158" w:type="dxa"/>
            <w:gridSpan w:val="2"/>
          </w:tcPr>
          <w:p w14:paraId="143BBF16" w14:textId="77777777" w:rsidR="001D1283" w:rsidRDefault="001D1283"/>
        </w:tc>
      </w:tr>
      <w:tr w:rsidR="001D1283" w14:paraId="5AACDF0F" w14:textId="77777777">
        <w:trPr>
          <w:trHeight w:val="4546"/>
        </w:trPr>
        <w:tc>
          <w:tcPr>
            <w:tcW w:w="1079" w:type="dxa"/>
          </w:tcPr>
          <w:p w14:paraId="50B71BA0" w14:textId="77777777" w:rsidR="001D1283" w:rsidRDefault="001D1283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BABAF41" w14:textId="77777777" w:rsidR="001D1283" w:rsidRDefault="00B408EF">
            <w:pPr>
              <w:pStyle w:val="Heading5"/>
            </w:pPr>
            <w:r>
              <w:t>Introduction</w:t>
            </w:r>
          </w:p>
          <w:p w14:paraId="246F1A32" w14:textId="77777777" w:rsidR="001D1283" w:rsidRDefault="001D1283"/>
          <w:p w14:paraId="554CB1E0" w14:textId="77777777" w:rsidR="001D1283" w:rsidRDefault="00B408EF">
            <w:pPr>
              <w:pStyle w:val="Text"/>
            </w:pPr>
            <w:r>
              <w:t>Briefly describe your project here:</w:t>
            </w:r>
          </w:p>
          <w:p w14:paraId="7A50C3AD" w14:textId="77777777" w:rsidR="001D1283" w:rsidRDefault="00B408EF">
            <w:pPr>
              <w:pStyle w:val="Text"/>
              <w:numPr>
                <w:ilvl w:val="0"/>
                <w:numId w:val="1"/>
              </w:numPr>
              <w:rPr>
                <w:lang w:eastAsia="zh-CN"/>
              </w:rPr>
            </w:pPr>
            <w:r>
              <w:rPr>
                <w:lang w:eastAsia="zh-CN"/>
              </w:rPr>
              <w:t xml:space="preserve">Which project do </w:t>
            </w:r>
            <w:r>
              <w:rPr>
                <w:lang w:eastAsia="zh-CN"/>
              </w:rPr>
              <w:t>you choo</w:t>
            </w:r>
            <w:r>
              <w:rPr>
                <w:lang w:eastAsia="zh-CN"/>
              </w:rPr>
              <w:t>se</w:t>
            </w:r>
          </w:p>
          <w:p w14:paraId="076FB3DF" w14:textId="77777777" w:rsidR="001D1283" w:rsidRDefault="00B408EF">
            <w:pPr>
              <w:pStyle w:val="Text"/>
              <w:rPr>
                <w:lang w:eastAsia="zh-CN"/>
              </w:rPr>
            </w:pPr>
            <w:r>
              <w:rPr>
                <w:lang w:eastAsia="zh-CN"/>
              </w:rPr>
              <w:t>I chose the project on recreation of CS Dept Website</w:t>
            </w:r>
          </w:p>
          <w:p w14:paraId="63541467" w14:textId="77777777" w:rsidR="001D1283" w:rsidRDefault="001D1283">
            <w:pPr>
              <w:pStyle w:val="Text"/>
              <w:rPr>
                <w:lang w:eastAsia="zh-CN"/>
              </w:rPr>
            </w:pPr>
          </w:p>
          <w:p w14:paraId="2B9F9B92" w14:textId="77777777" w:rsidR="001D1283" w:rsidRDefault="00B408EF">
            <w:pPr>
              <w:pStyle w:val="Text"/>
              <w:numPr>
                <w:ilvl w:val="0"/>
                <w:numId w:val="1"/>
              </w:numPr>
              <w:rPr>
                <w:lang w:eastAsia="zh-CN"/>
              </w:rPr>
            </w:pPr>
            <w:r>
              <w:rPr>
                <w:lang w:eastAsia="zh-CN"/>
              </w:rPr>
              <w:t>Briefly discuss the front-end web development techniques that you use in the project.</w:t>
            </w:r>
          </w:p>
          <w:p w14:paraId="251FF5F3" w14:textId="77777777" w:rsidR="001D1283" w:rsidRDefault="00B408EF">
            <w:pPr>
              <w:pStyle w:val="Text"/>
              <w:rPr>
                <w:lang w:eastAsia="zh-CN"/>
              </w:rPr>
            </w:pPr>
            <w:r>
              <w:rPr>
                <w:lang w:eastAsia="zh-CN"/>
              </w:rPr>
              <w:t>Html, css, javascript and j querry</w:t>
            </w:r>
          </w:p>
          <w:p w14:paraId="562B30CF" w14:textId="77777777" w:rsidR="001D1283" w:rsidRDefault="00B408EF">
            <w:pPr>
              <w:pStyle w:val="Text"/>
              <w:rPr>
                <w:lang w:eastAsia="zh-CN"/>
              </w:rPr>
            </w:pPr>
            <w:r>
              <w:rPr>
                <w:lang w:eastAsia="zh-CN"/>
              </w:rPr>
              <w:t>I used html forms, tables, images,slideshows, two column layout, and j</w:t>
            </w:r>
            <w:r>
              <w:rPr>
                <w:lang w:eastAsia="zh-CN"/>
              </w:rPr>
              <w:t xml:space="preserve"> querry</w:t>
            </w:r>
          </w:p>
        </w:tc>
        <w:tc>
          <w:tcPr>
            <w:tcW w:w="1079" w:type="dxa"/>
          </w:tcPr>
          <w:p w14:paraId="51FC649E" w14:textId="77777777" w:rsidR="001D1283" w:rsidRDefault="001D1283"/>
        </w:tc>
      </w:tr>
      <w:tr w:rsidR="001D1283" w14:paraId="486737CC" w14:textId="77777777">
        <w:trPr>
          <w:trHeight w:val="730"/>
        </w:trPr>
        <w:tc>
          <w:tcPr>
            <w:tcW w:w="1079" w:type="dxa"/>
          </w:tcPr>
          <w:p w14:paraId="34F61E3D" w14:textId="77777777" w:rsidR="001D1283" w:rsidRDefault="001D1283"/>
        </w:tc>
        <w:tc>
          <w:tcPr>
            <w:tcW w:w="8632" w:type="dxa"/>
            <w:gridSpan w:val="5"/>
            <w:tcBorders>
              <w:top w:val="single" w:sz="18" w:space="0" w:color="476166" w:themeColor="accent1"/>
            </w:tcBorders>
          </w:tcPr>
          <w:p w14:paraId="60F2D131" w14:textId="77777777" w:rsidR="001D1283" w:rsidRDefault="00B408EF">
            <w:pPr>
              <w:pStyle w:val="Heading5"/>
            </w:pPr>
            <w:r>
              <w:t>Implementation</w:t>
            </w:r>
          </w:p>
          <w:p w14:paraId="5E502622" w14:textId="77777777" w:rsidR="001D1283" w:rsidRDefault="001D1283"/>
          <w:p w14:paraId="43D3BE51" w14:textId="77777777" w:rsidR="001D1283" w:rsidRDefault="00B408EF">
            <w:pPr>
              <w:rPr>
                <w:lang w:eastAsia="zh-CN"/>
              </w:rPr>
            </w:pPr>
            <w:r>
              <w:rPr>
                <w:lang w:eastAsia="zh-CN"/>
              </w:rPr>
              <w:t>For Project I, describe the essential HTML elements (&lt;a&gt;, &lt;h1&gt;, &lt;p&gt; etc.), CSS properties and JavaScript (if applicable) for every page. Attach screenshots if necessary.</w:t>
            </w:r>
          </w:p>
          <w:p w14:paraId="2D390CB5" w14:textId="77777777" w:rsidR="001D1283" w:rsidRDefault="001D1283">
            <w:pPr>
              <w:rPr>
                <w:lang w:eastAsia="zh-CN"/>
              </w:rPr>
            </w:pPr>
          </w:p>
          <w:p w14:paraId="00A94916" w14:textId="77777777" w:rsidR="001D1283" w:rsidRDefault="00B408EF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H1,h2,H3,element , I used it for all my titles of </w:t>
            </w:r>
            <w:r>
              <w:rPr>
                <w:lang w:eastAsia="zh-CN"/>
              </w:rPr>
              <w:t>articles in the website</w:t>
            </w:r>
          </w:p>
          <w:p w14:paraId="79656F7C" w14:textId="77777777" w:rsidR="001D1283" w:rsidRDefault="00B408EF">
            <w:r>
              <w:rPr>
                <w:noProof/>
              </w:rPr>
              <w:lastRenderedPageBreak/>
              <w:drawing>
                <wp:inline distT="0" distB="0" distL="114300" distR="114300" wp14:anchorId="051BBD6C" wp14:editId="143E7F46">
                  <wp:extent cx="5474335" cy="3421380"/>
                  <wp:effectExtent l="0" t="0" r="12065" b="762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335" cy="342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72E57A" w14:textId="77777777" w:rsidR="001D1283" w:rsidRDefault="001D1283"/>
          <w:p w14:paraId="29DA613F" w14:textId="77777777" w:rsidR="001D1283" w:rsidRDefault="001D1283"/>
          <w:p w14:paraId="39D18541" w14:textId="77777777" w:rsidR="001D1283" w:rsidRDefault="001D1283">
            <w:pPr>
              <w:rPr>
                <w:lang w:eastAsia="zh-CN"/>
              </w:rPr>
            </w:pPr>
          </w:p>
          <w:p w14:paraId="35F1E083" w14:textId="77777777" w:rsidR="001D1283" w:rsidRDefault="001D1283">
            <w:pPr>
              <w:rPr>
                <w:lang w:eastAsia="zh-CN"/>
              </w:rPr>
            </w:pPr>
          </w:p>
          <w:p w14:paraId="1B3EC986" w14:textId="77777777" w:rsidR="001D1283" w:rsidRDefault="00B408EF">
            <w:pPr>
              <w:rPr>
                <w:lang w:eastAsia="zh-CN"/>
              </w:rPr>
            </w:pPr>
            <w:r>
              <w:rPr>
                <w:lang w:eastAsia="zh-CN"/>
              </w:rPr>
              <w:t>P elements for my paragraphs and descriptioms</w:t>
            </w:r>
          </w:p>
          <w:p w14:paraId="52C5DB8A" w14:textId="77777777" w:rsidR="001D1283" w:rsidRDefault="001D1283">
            <w:pPr>
              <w:rPr>
                <w:lang w:eastAsia="zh-CN"/>
              </w:rPr>
            </w:pPr>
          </w:p>
          <w:p w14:paraId="0B843060" w14:textId="77777777" w:rsidR="001D1283" w:rsidRDefault="00B408EF">
            <w:r>
              <w:rPr>
                <w:noProof/>
              </w:rPr>
              <w:drawing>
                <wp:inline distT="0" distB="0" distL="114300" distR="114300" wp14:anchorId="3CA56C42" wp14:editId="3136F2EC">
                  <wp:extent cx="5474335" cy="3421380"/>
                  <wp:effectExtent l="0" t="0" r="12065" b="7620"/>
                  <wp:docPr id="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335" cy="342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409449" w14:textId="77777777" w:rsidR="001D1283" w:rsidRDefault="001D1283"/>
          <w:p w14:paraId="6D85A44F" w14:textId="77777777" w:rsidR="001D1283" w:rsidRDefault="001D1283">
            <w:pPr>
              <w:rPr>
                <w:lang w:eastAsia="zh-CN"/>
              </w:rPr>
            </w:pPr>
          </w:p>
          <w:p w14:paraId="3AFD6B34" w14:textId="77777777" w:rsidR="001D1283" w:rsidRDefault="00B408EF">
            <w:pPr>
              <w:rPr>
                <w:lang w:eastAsia="zh-CN"/>
              </w:rPr>
            </w:pPr>
            <w:r>
              <w:rPr>
                <w:lang w:eastAsia="zh-CN"/>
              </w:rPr>
              <w:t>Div  for my article divisions</w:t>
            </w:r>
          </w:p>
          <w:p w14:paraId="27067126" w14:textId="77777777" w:rsidR="001D1283" w:rsidRDefault="001D1283">
            <w:pPr>
              <w:rPr>
                <w:lang w:eastAsia="zh-CN"/>
              </w:rPr>
            </w:pPr>
          </w:p>
          <w:p w14:paraId="3D2F8EAE" w14:textId="77777777" w:rsidR="001D1283" w:rsidRDefault="00B408EF">
            <w:pPr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114300" distR="114300" wp14:anchorId="2412247F" wp14:editId="670EF107">
                  <wp:extent cx="5474335" cy="3421380"/>
                  <wp:effectExtent l="0" t="0" r="12065" b="7620"/>
                  <wp:docPr id="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335" cy="342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8174D0" w14:textId="77777777" w:rsidR="001D1283" w:rsidRDefault="001D1283">
            <w:pPr>
              <w:rPr>
                <w:lang w:eastAsia="zh-CN"/>
              </w:rPr>
            </w:pPr>
          </w:p>
          <w:p w14:paraId="556B33F7" w14:textId="77777777" w:rsidR="001D1283" w:rsidRDefault="001D1283">
            <w:pPr>
              <w:rPr>
                <w:lang w:eastAsia="zh-CN"/>
              </w:rPr>
            </w:pPr>
          </w:p>
          <w:p w14:paraId="0CB573DC" w14:textId="77777777" w:rsidR="001D1283" w:rsidRDefault="00B408EF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For Project II, describe the functionalities for the interactable HTML elements (buttons, links etc.) and how you implement them. </w:t>
            </w:r>
            <w:r>
              <w:rPr>
                <w:lang w:eastAsia="zh-CN"/>
              </w:rPr>
              <w:t>Attach screenshots if necessary.</w:t>
            </w:r>
          </w:p>
          <w:p w14:paraId="282A6C55" w14:textId="77777777" w:rsidR="001D1283" w:rsidRDefault="001D1283">
            <w:pPr>
              <w:rPr>
                <w:lang w:eastAsia="zh-CN"/>
              </w:rPr>
            </w:pPr>
          </w:p>
          <w:p w14:paraId="7E8AAF33" w14:textId="77777777" w:rsidR="001D1283" w:rsidRDefault="001D1283"/>
          <w:p w14:paraId="29702BD1" w14:textId="77777777" w:rsidR="001D1283" w:rsidRDefault="001D1283">
            <w:pPr>
              <w:pStyle w:val="Heading5"/>
            </w:pPr>
          </w:p>
          <w:p w14:paraId="4F4DC72B" w14:textId="77777777" w:rsidR="001D1283" w:rsidRDefault="001D1283">
            <w:pPr>
              <w:pStyle w:val="Heading5"/>
            </w:pPr>
          </w:p>
          <w:p w14:paraId="75DE9914" w14:textId="77777777" w:rsidR="001D1283" w:rsidRDefault="001D1283">
            <w:pPr>
              <w:pStyle w:val="Heading5"/>
            </w:pPr>
          </w:p>
          <w:p w14:paraId="77A39A02" w14:textId="77777777" w:rsidR="001D1283" w:rsidRDefault="001D1283">
            <w:pPr>
              <w:pStyle w:val="Heading5"/>
            </w:pPr>
          </w:p>
          <w:p w14:paraId="5A5847C5" w14:textId="77777777" w:rsidR="001D1283" w:rsidRDefault="001D1283">
            <w:pPr>
              <w:pStyle w:val="Heading5"/>
            </w:pPr>
          </w:p>
          <w:p w14:paraId="07C632F3" w14:textId="77777777" w:rsidR="001D1283" w:rsidRDefault="001D1283">
            <w:pPr>
              <w:pStyle w:val="Heading5"/>
            </w:pPr>
          </w:p>
          <w:p w14:paraId="599D5AB5" w14:textId="77777777" w:rsidR="001D1283" w:rsidRDefault="001D1283">
            <w:pPr>
              <w:pStyle w:val="Heading5"/>
            </w:pPr>
          </w:p>
          <w:p w14:paraId="04ADC812" w14:textId="77777777" w:rsidR="001D1283" w:rsidRDefault="00B408EF">
            <w:pPr>
              <w:pStyle w:val="Heading5"/>
            </w:pPr>
            <w:r>
              <w:t>Bonus</w:t>
            </w:r>
          </w:p>
          <w:p w14:paraId="19E106C0" w14:textId="77777777" w:rsidR="001D1283" w:rsidRDefault="001D1283"/>
          <w:p w14:paraId="68CCADAB" w14:textId="77777777" w:rsidR="001D1283" w:rsidRDefault="00B408EF">
            <w:pPr>
              <w:rPr>
                <w:lang w:eastAsia="zh-CN"/>
              </w:rPr>
            </w:pPr>
            <w:r>
              <w:rPr>
                <w:lang w:eastAsia="zh-CN"/>
              </w:rPr>
              <w:t>List all the bonus points that you complete right here.</w:t>
            </w:r>
          </w:p>
          <w:p w14:paraId="0F2F62A0" w14:textId="77777777" w:rsidR="001D1283" w:rsidRDefault="00B408EF">
            <w:pPr>
              <w:rPr>
                <w:lang w:eastAsia="zh-CN"/>
              </w:rPr>
            </w:pPr>
            <w:r>
              <w:rPr>
                <w:lang w:eastAsia="zh-CN"/>
              </w:rPr>
              <w:t>I used j querry</w:t>
            </w:r>
          </w:p>
          <w:p w14:paraId="27E73E03" w14:textId="77777777" w:rsidR="001D1283" w:rsidRDefault="00B408EF">
            <w:pPr>
              <w:rPr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43419207" wp14:editId="458BF361">
                  <wp:extent cx="5474335" cy="3421380"/>
                  <wp:effectExtent l="0" t="0" r="12065" b="7620"/>
                  <wp:docPr id="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335" cy="342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2C12B" w14:textId="77777777" w:rsidR="001D1283" w:rsidRDefault="001D1283"/>
          <w:p w14:paraId="34F984C9" w14:textId="77777777" w:rsidR="001D1283" w:rsidRDefault="001D1283"/>
          <w:p w14:paraId="6367D7BA" w14:textId="77777777" w:rsidR="001D1283" w:rsidRDefault="001D1283"/>
          <w:p w14:paraId="21CBEA11" w14:textId="77777777" w:rsidR="001D1283" w:rsidRDefault="001D1283"/>
          <w:p w14:paraId="26DF4C71" w14:textId="77777777" w:rsidR="001D1283" w:rsidRDefault="001D1283"/>
          <w:p w14:paraId="5F8462B7" w14:textId="77777777" w:rsidR="001D1283" w:rsidRDefault="001D1283"/>
          <w:p w14:paraId="74CBF43F" w14:textId="77777777" w:rsidR="001D1283" w:rsidRDefault="00B408EF">
            <w:r>
              <w:t>I created an additional page for news and testimonia</w:t>
            </w:r>
            <w:r>
              <w:rPr>
                <w:noProof/>
              </w:rPr>
              <w:drawing>
                <wp:inline distT="0" distB="0" distL="114300" distR="114300" wp14:anchorId="2504AC1A" wp14:editId="3F4B2F72">
                  <wp:extent cx="5474335" cy="3421380"/>
                  <wp:effectExtent l="0" t="0" r="12065" b="7620"/>
                  <wp:docPr id="1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4335" cy="342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6190F" w14:textId="77777777" w:rsidR="001D1283" w:rsidRDefault="001D1283"/>
          <w:p w14:paraId="1ADC3E2D" w14:textId="77777777" w:rsidR="001D1283" w:rsidRDefault="001D1283"/>
        </w:tc>
        <w:tc>
          <w:tcPr>
            <w:tcW w:w="1079" w:type="dxa"/>
          </w:tcPr>
          <w:p w14:paraId="0E4A0324" w14:textId="77777777" w:rsidR="001D1283" w:rsidRDefault="001D1283"/>
        </w:tc>
      </w:tr>
    </w:tbl>
    <w:p w14:paraId="3AD45E08" w14:textId="77777777" w:rsidR="001D1283" w:rsidRDefault="001D1283"/>
    <w:sectPr w:rsidR="001D1283">
      <w:footerReference w:type="even" r:id="rId19"/>
      <w:footerReference w:type="default" r:id="rId20"/>
      <w:pgSz w:w="12240" w:h="15840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71D38" w14:textId="77777777" w:rsidR="00B408EF" w:rsidRDefault="00B408EF">
      <w:r>
        <w:separator/>
      </w:r>
    </w:p>
  </w:endnote>
  <w:endnote w:type="continuationSeparator" w:id="0">
    <w:p w14:paraId="2467AB50" w14:textId="77777777" w:rsidR="00B408EF" w:rsidRDefault="00B408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altName w:val="Yu Gothic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AutoText"/>
      </w:docPartObj>
    </w:sdtPr>
    <w:sdtEndPr>
      <w:rPr>
        <w:rStyle w:val="PageNumber"/>
      </w:rPr>
    </w:sdtEndPr>
    <w:sdtContent>
      <w:p w14:paraId="634E2BF2" w14:textId="77777777" w:rsidR="001D1283" w:rsidRDefault="00B408EF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8F8CB97" w14:textId="77777777" w:rsidR="001D1283" w:rsidRDefault="001D12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023C3" w14:textId="77777777" w:rsidR="001D1283" w:rsidRDefault="001D1283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079"/>
      <w:gridCol w:w="5395"/>
      <w:gridCol w:w="3237"/>
      <w:gridCol w:w="1079"/>
    </w:tblGrid>
    <w:tr w:rsidR="001D1283" w14:paraId="7036F702" w14:textId="77777777">
      <w:tc>
        <w:tcPr>
          <w:tcW w:w="1079" w:type="dxa"/>
        </w:tcPr>
        <w:p w14:paraId="4298BB85" w14:textId="77777777" w:rsidR="001D1283" w:rsidRDefault="001D1283">
          <w:pPr>
            <w:pStyle w:val="Footer"/>
          </w:pPr>
        </w:p>
      </w:tc>
      <w:tc>
        <w:tcPr>
          <w:tcW w:w="5395" w:type="dxa"/>
        </w:tcPr>
        <w:p w14:paraId="785EA252" w14:textId="77777777" w:rsidR="001D1283" w:rsidRDefault="00B408EF">
          <w:pPr>
            <w:pStyle w:val="Footer"/>
          </w:pPr>
          <w:sdt>
            <w:sdtPr>
              <w:id w:val="707152945"/>
              <w:placeholder>
                <w:docPart w:val="015E9AE7600A4721B5EB8FFFCCBF5CEB"/>
              </w:placeholder>
              <w:temporary/>
              <w:showingPlcHdr/>
              <w15:appearance w15:val="hidden"/>
            </w:sdtPr>
            <w:sdtEndPr/>
            <w:sdtContent>
              <w:r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AutoText"/>
            </w:docPartObj>
          </w:sdtPr>
          <w:sdtEndPr>
            <w:rPr>
              <w:rStyle w:val="PageNumber"/>
            </w:rPr>
          </w:sdtEndPr>
          <w:sdtContent>
            <w:p w14:paraId="61862F27" w14:textId="77777777" w:rsidR="001D1283" w:rsidRDefault="00B408EF">
              <w:pPr>
                <w:pStyle w:val="Footer"/>
                <w:jc w:val="right"/>
              </w:pPr>
              <w:r>
                <w:t xml:space="preserve">PAGE </w:t>
              </w:r>
              <w:r>
                <w:fldChar w:fldCharType="begin"/>
              </w:r>
              <w:r>
                <w:instrText xml:space="preserve"> PAGE </w:instrText>
              </w:r>
              <w:r>
                <w:fldChar w:fldCharType="separate"/>
              </w:r>
              <w:r>
                <w:t>4</w:t>
              </w:r>
              <w:r>
                <w:fldChar w:fldCharType="end"/>
              </w:r>
            </w:p>
          </w:sdtContent>
        </w:sdt>
      </w:tc>
      <w:tc>
        <w:tcPr>
          <w:tcW w:w="1079" w:type="dxa"/>
        </w:tcPr>
        <w:p w14:paraId="73CBE5AC" w14:textId="77777777" w:rsidR="001D1283" w:rsidRDefault="001D1283">
          <w:pPr>
            <w:pStyle w:val="Footer"/>
          </w:pPr>
        </w:p>
      </w:tc>
    </w:tr>
  </w:tbl>
  <w:p w14:paraId="07AF0DED" w14:textId="77777777" w:rsidR="001D1283" w:rsidRDefault="001D12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1F2551" w14:textId="77777777" w:rsidR="00B408EF" w:rsidRDefault="00B408EF">
      <w:r>
        <w:separator/>
      </w:r>
    </w:p>
  </w:footnote>
  <w:footnote w:type="continuationSeparator" w:id="0">
    <w:p w14:paraId="5EBD0A2B" w14:textId="77777777" w:rsidR="00B408EF" w:rsidRDefault="00B408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220D65"/>
    <w:multiLevelType w:val="multilevel"/>
    <w:tmpl w:val="70220D6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13B"/>
    <w:rsid w:val="00086FA5"/>
    <w:rsid w:val="000E4641"/>
    <w:rsid w:val="00151F66"/>
    <w:rsid w:val="00177F8D"/>
    <w:rsid w:val="00185F4A"/>
    <w:rsid w:val="001D1283"/>
    <w:rsid w:val="002D2200"/>
    <w:rsid w:val="0040564B"/>
    <w:rsid w:val="0048120C"/>
    <w:rsid w:val="004909D9"/>
    <w:rsid w:val="00521481"/>
    <w:rsid w:val="00573057"/>
    <w:rsid w:val="00620D1F"/>
    <w:rsid w:val="00665110"/>
    <w:rsid w:val="006709F1"/>
    <w:rsid w:val="006C60E6"/>
    <w:rsid w:val="007479ED"/>
    <w:rsid w:val="00837914"/>
    <w:rsid w:val="00874FE7"/>
    <w:rsid w:val="00952F7D"/>
    <w:rsid w:val="0095496A"/>
    <w:rsid w:val="009A38BA"/>
    <w:rsid w:val="00A5413B"/>
    <w:rsid w:val="00B33F87"/>
    <w:rsid w:val="00B408EF"/>
    <w:rsid w:val="00B43E11"/>
    <w:rsid w:val="00C755AB"/>
    <w:rsid w:val="00D1769B"/>
    <w:rsid w:val="00D43125"/>
    <w:rsid w:val="00D66A3A"/>
    <w:rsid w:val="00DF198B"/>
    <w:rsid w:val="00E74B29"/>
    <w:rsid w:val="00F50791"/>
    <w:rsid w:val="00FB2F1A"/>
    <w:rsid w:val="0A925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CBA27B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7" w:qFormat="1"/>
    <w:lsdException w:name="heading 1" w:uiPriority="0" w:qFormat="1"/>
    <w:lsdException w:name="heading 2" w:uiPriority="1" w:qFormat="1"/>
    <w:lsdException w:name="heading 3" w:uiPriority="2" w:qFormat="1"/>
    <w:lsdException w:name="heading 4" w:uiPriority="3" w:qFormat="1"/>
    <w:lsdException w:name="heading 5" w:uiPriority="4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qFormat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39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6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Pr>
      <w:rFonts w:ascii="Times New Roman" w:hAnsi="Times New Roman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paragraph" w:styleId="Header">
    <w:name w:val="header"/>
    <w:basedOn w:val="Footer"/>
    <w:link w:val="HeaderChar"/>
    <w:uiPriority w:val="99"/>
    <w:semiHidden/>
    <w:qFormat/>
    <w:rPr>
      <w:rFonts w:ascii="Georgia" w:hAnsi="Georgia"/>
    </w:rPr>
  </w:style>
  <w:style w:type="character" w:styleId="PageNumber">
    <w:name w:val="page number"/>
    <w:basedOn w:val="DefaultParagraphFont"/>
    <w:uiPriority w:val="99"/>
    <w:semiHidden/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raphicAnchor">
    <w:name w:val="Graphic Anchor"/>
    <w:basedOn w:val="Normal"/>
    <w:uiPriority w:val="8"/>
    <w:qFormat/>
    <w:rPr>
      <w:sz w:val="1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qFormat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qFormat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Pr>
      <w:sz w:val="28"/>
      <w:szCs w:val="28"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  <w:rPr>
      <w:rFonts w:ascii="Georgia" w:hAnsi="Georgia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Theme="majorHAnsi" w:hAnsiTheme="majorHAnsi"/>
      <w:b/>
      <w:color w:val="476166" w:themeColor="accent1"/>
    </w:rPr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tio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82F47AE34154FAABEB73A6E60D876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550331-B4FF-4CA7-B9AB-E24B73818565}"/>
      </w:docPartPr>
      <w:docPartBody>
        <w:p w:rsidR="00985030" w:rsidRDefault="002353E8">
          <w:pPr>
            <w:pStyle w:val="582F47AE34154FAABEB73A6E60D87695"/>
          </w:pPr>
          <w:r>
            <w:t>Date</w:t>
          </w:r>
        </w:p>
      </w:docPartBody>
    </w:docPart>
    <w:docPart>
      <w:docPartPr>
        <w:name w:val="A9D2A5C38A9249458790AD8929F44A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1AF57F-8BCD-43D4-9D9E-6F5469E0C094}"/>
      </w:docPartPr>
      <w:docPartBody>
        <w:p w:rsidR="00985030" w:rsidRDefault="002353E8">
          <w:pPr>
            <w:pStyle w:val="A9D2A5C38A9249458790AD8929F44AF9"/>
          </w:pPr>
          <w:r>
            <w:t>—</w:t>
          </w:r>
        </w:p>
      </w:docPartBody>
    </w:docPart>
    <w:docPart>
      <w:docPartPr>
        <w:name w:val="69B5480177884131B266DB0009F7AA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9E8CB0-C03D-41D5-9960-9EBEB160EBC5}"/>
      </w:docPartPr>
      <w:docPartBody>
        <w:p w:rsidR="00985030" w:rsidRDefault="002353E8">
          <w:pPr>
            <w:pStyle w:val="69B5480177884131B266DB0009F7AA7D"/>
          </w:pPr>
          <w:r>
            <w:t>—</w:t>
          </w:r>
        </w:p>
      </w:docPartBody>
    </w:docPart>
    <w:docPart>
      <w:docPartPr>
        <w:name w:val="C95A1A87AB3B4AD9B54503C7A2A37D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786660-FC2A-48E3-8DD6-6BB216907E29}"/>
      </w:docPartPr>
      <w:docPartBody>
        <w:p w:rsidR="00985030" w:rsidRDefault="002353E8">
          <w:pPr>
            <w:pStyle w:val="C95A1A87AB3B4AD9B54503C7A2A37D97"/>
          </w:pPr>
          <w:r>
            <w:t>INSTRUCTIONS</w:t>
          </w:r>
        </w:p>
      </w:docPartBody>
    </w:docPart>
    <w:docPart>
      <w:docPartPr>
        <w:name w:val="ADCDB60699264359984DB8C8DB6DE1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F776C8-CACB-49DC-9B65-42ED8252D042}"/>
      </w:docPartPr>
      <w:docPartBody>
        <w:p w:rsidR="00985030" w:rsidRDefault="002353E8">
          <w:pPr>
            <w:pStyle w:val="ADCDB60699264359984DB8C8DB6DE198"/>
          </w:pPr>
          <w:r>
            <w:t>THE PROCESS</w:t>
          </w:r>
        </w:p>
      </w:docPartBody>
    </w:docPart>
    <w:docPart>
      <w:docPartPr>
        <w:name w:val="015E9AE7600A4721B5EB8FFFCCBF5C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5CA4B9-1EA4-454D-906D-974145CC410B}"/>
      </w:docPartPr>
      <w:docPartBody>
        <w:p w:rsidR="00985030" w:rsidRDefault="002353E8">
          <w:pPr>
            <w:pStyle w:val="015E9AE7600A4721B5EB8FFFCCBF5CEB"/>
          </w:pPr>
          <w:r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altName w:val="Yu Gothic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CAC"/>
    <w:rsid w:val="002353E8"/>
    <w:rsid w:val="007C5CAC"/>
    <w:rsid w:val="0098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3049E1CF3F54F5E8E98B17141866A27">
    <w:name w:val="53049E1CF3F54F5E8E98B17141866A27"/>
    <w:pPr>
      <w:widowControl w:val="0"/>
      <w:jc w:val="both"/>
    </w:pPr>
    <w:rPr>
      <w:kern w:val="2"/>
      <w:sz w:val="21"/>
      <w:szCs w:val="22"/>
      <w:lang w:val="en-US" w:eastAsia="zh-CN"/>
    </w:rPr>
  </w:style>
  <w:style w:type="paragraph" w:customStyle="1" w:styleId="582F47AE34154FAABEB73A6E60D87695">
    <w:name w:val="582F47AE34154FAABEB73A6E60D87695"/>
    <w:pPr>
      <w:widowControl w:val="0"/>
      <w:jc w:val="both"/>
    </w:pPr>
    <w:rPr>
      <w:kern w:val="2"/>
      <w:sz w:val="21"/>
      <w:szCs w:val="22"/>
      <w:lang w:val="en-US" w:eastAsia="zh-CN"/>
    </w:rPr>
  </w:style>
  <w:style w:type="paragraph" w:customStyle="1" w:styleId="A9D2A5C38A9249458790AD8929F44AF9">
    <w:name w:val="A9D2A5C38A9249458790AD8929F44AF9"/>
    <w:pPr>
      <w:widowControl w:val="0"/>
      <w:jc w:val="both"/>
    </w:pPr>
    <w:rPr>
      <w:kern w:val="2"/>
      <w:sz w:val="21"/>
      <w:szCs w:val="22"/>
      <w:lang w:val="en-US" w:eastAsia="zh-CN"/>
    </w:rPr>
  </w:style>
  <w:style w:type="paragraph" w:customStyle="1" w:styleId="69B5480177884131B266DB0009F7AA7D">
    <w:name w:val="69B5480177884131B266DB0009F7AA7D"/>
    <w:pPr>
      <w:widowControl w:val="0"/>
      <w:jc w:val="both"/>
    </w:pPr>
    <w:rPr>
      <w:kern w:val="2"/>
      <w:sz w:val="21"/>
      <w:szCs w:val="22"/>
      <w:lang w:val="en-US" w:eastAsia="zh-CN"/>
    </w:rPr>
  </w:style>
  <w:style w:type="paragraph" w:customStyle="1" w:styleId="C95A1A87AB3B4AD9B54503C7A2A37D97">
    <w:name w:val="C95A1A87AB3B4AD9B54503C7A2A37D97"/>
    <w:pPr>
      <w:widowControl w:val="0"/>
      <w:jc w:val="both"/>
    </w:pPr>
    <w:rPr>
      <w:kern w:val="2"/>
      <w:sz w:val="21"/>
      <w:szCs w:val="22"/>
      <w:lang w:val="en-US" w:eastAsia="zh-CN"/>
    </w:rPr>
  </w:style>
  <w:style w:type="paragraph" w:customStyle="1" w:styleId="ADCDB60699264359984DB8C8DB6DE198">
    <w:name w:val="ADCDB60699264359984DB8C8DB6DE198"/>
    <w:pPr>
      <w:widowControl w:val="0"/>
      <w:jc w:val="both"/>
    </w:pPr>
    <w:rPr>
      <w:kern w:val="2"/>
      <w:sz w:val="21"/>
      <w:szCs w:val="22"/>
      <w:lang w:val="en-US" w:eastAsia="zh-CN"/>
    </w:rPr>
  </w:style>
  <w:style w:type="paragraph" w:customStyle="1" w:styleId="015E9AE7600A4721B5EB8FFFCCBF5CEB">
    <w:name w:val="015E9AE7600A4721B5EB8FFFCCBF5CEB"/>
    <w:pPr>
      <w:widowControl w:val="0"/>
      <w:jc w:val="both"/>
    </w:pPr>
    <w:rPr>
      <w:kern w:val="2"/>
      <w:sz w:val="21"/>
      <w:szCs w:val="22"/>
      <w:lang w:val="en-US" w:eastAsia="zh-CN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22</TotalTime>
  <Pages>7</Pages>
  <Words>224</Words>
  <Characters>1277</Characters>
  <Application>Microsoft Office Word</Application>
  <DocSecurity>0</DocSecurity>
  <Lines>10</Lines>
  <Paragraphs>2</Paragraphs>
  <ScaleCrop>false</ScaleCrop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  <cp:revision>1</cp:revision>
  <dcterms:created xsi:type="dcterms:W3CDTF">2020-11-14T17:01:00Z</dcterms:created>
  <dcterms:modified xsi:type="dcterms:W3CDTF">2021-05-03T22:38:00Z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1033-11.2.0.9718</vt:lpwstr>
  </property>
</Properties>
</file>